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F" w:rsidRDefault="002753CF"/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1559"/>
        <w:gridCol w:w="2687"/>
      </w:tblGrid>
      <w:tr w:rsidR="002753CF">
        <w:tc>
          <w:tcPr>
            <w:tcW w:w="42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Tareas</w:t>
            </w:r>
          </w:p>
        </w:tc>
        <w:tc>
          <w:tcPr>
            <w:tcW w:w="155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Fecha</w:t>
            </w:r>
          </w:p>
        </w:tc>
        <w:tc>
          <w:tcPr>
            <w:tcW w:w="2687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Tiempo empleado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Presentación asignatura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Reunión grupal para repartir las tareas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Clase de teoría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4 Customers/Item</w:t>
            </w:r>
            <w:r w:rsidR="00F64EEE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hora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4 Customers/Item</w:t>
            </w:r>
            <w:r w:rsidR="00F64EEE">
              <w:rPr>
                <w:b/>
                <w:bCs/>
                <w:sz w:val="24"/>
                <w:szCs w:val="24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Seguimiento Proyecto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horas</w:t>
            </w:r>
          </w:p>
        </w:tc>
      </w:tr>
      <w:tr w:rsidR="002753CF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Realización del zip</w:t>
            </w: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02/09/2017</w:t>
            </w: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3CF" w:rsidRDefault="009B07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minutos</w:t>
            </w:r>
          </w:p>
        </w:tc>
      </w:tr>
      <w:tr w:rsidR="00710239">
        <w:tc>
          <w:tcPr>
            <w:tcW w:w="42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239" w:rsidRDefault="007102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horas y 30 min</w:t>
            </w:r>
          </w:p>
        </w:tc>
      </w:tr>
    </w:tbl>
    <w:p w:rsidR="002753CF" w:rsidRDefault="002753CF"/>
    <w:p w:rsidR="002753CF" w:rsidRDefault="002753CF"/>
    <w:sectPr w:rsidR="002753CF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9EA" w:rsidRDefault="008D59EA">
      <w:pPr>
        <w:spacing w:after="0" w:line="240" w:lineRule="auto"/>
      </w:pPr>
      <w:r>
        <w:separator/>
      </w:r>
    </w:p>
  </w:endnote>
  <w:endnote w:type="continuationSeparator" w:id="0">
    <w:p w:rsidR="008D59EA" w:rsidRDefault="008D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9EA" w:rsidRDefault="008D59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D59EA" w:rsidRDefault="008D5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CF"/>
    <w:rsid w:val="002753CF"/>
    <w:rsid w:val="006D03C1"/>
    <w:rsid w:val="00710239"/>
    <w:rsid w:val="008D59EA"/>
    <w:rsid w:val="009B075F"/>
    <w:rsid w:val="00A728B2"/>
    <w:rsid w:val="00F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9A88"/>
  <w15:docId w15:val="{6A23D936-C356-4071-B4D0-C98B2CE0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</dc:creator>
  <dc:description/>
  <cp:lastModifiedBy>Jose Joaquin</cp:lastModifiedBy>
  <cp:revision>4</cp:revision>
  <dcterms:created xsi:type="dcterms:W3CDTF">2017-10-02T10:03:00Z</dcterms:created>
  <dcterms:modified xsi:type="dcterms:W3CDTF">2017-10-02T10:15:00Z</dcterms:modified>
</cp:coreProperties>
</file>